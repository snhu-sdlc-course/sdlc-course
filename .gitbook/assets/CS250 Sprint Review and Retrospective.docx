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E514" w14:textId="250A26B0" w:rsidR="008B5683" w:rsidRDefault="00DD2242">
      <w:pPr>
        <w:pStyle w:val="Title"/>
      </w:pPr>
      <w:sdt>
        <w:sdtPr>
          <w:alias w:val="Title"/>
          <w:tag w:val=""/>
          <w:id w:val="726351117"/>
          <w:placeholder>
            <w:docPart w:val="0E311C56BCE06B429F8FEBB514B2CE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CS250 Sprint Review and Retrospective</w:t>
          </w:r>
        </w:sdtContent>
      </w:sdt>
    </w:p>
    <w:sdt>
      <w:sdtPr>
        <w:id w:val="-1736158886"/>
        <w:placeholder>
          <w:docPart w:val="D7AD3ABB404CA34987315295AF0E5A19"/>
        </w:placeholder>
        <w:temporary/>
        <w:showingPlcHdr/>
        <w15:appearance w15:val="hidden"/>
        <w:text/>
      </w:sdtPr>
      <w:sdtEndPr/>
      <w:sdtContent>
        <w:p w14:paraId="24EE1CEA" w14:textId="77777777" w:rsidR="008B5683" w:rsidRDefault="00DD2242">
          <w:pPr>
            <w:pStyle w:val="Title2"/>
          </w:pPr>
          <w:r>
            <w:t>[Author Name(s), First M. Last, Omit Titles and Degrees]</w:t>
          </w:r>
        </w:p>
      </w:sdtContent>
    </w:sdt>
    <w:p w14:paraId="5DD7FF05" w14:textId="0F5253D6" w:rsidR="008B5683" w:rsidRDefault="00DD2242">
      <w:pPr>
        <w:pStyle w:val="Title2"/>
      </w:pPr>
      <w:r>
        <w:t>Southern New Hampshire University</w:t>
      </w:r>
    </w:p>
    <w:p w14:paraId="654E955B" w14:textId="77777777" w:rsidR="008B5683" w:rsidRDefault="00DD2242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4BD85" w14:textId="77777777" w:rsidR="008B5683" w:rsidRDefault="00DD2242">
          <w:pPr>
            <w:pStyle w:val="TOCHeading"/>
          </w:pPr>
          <w:r>
            <w:t>Table of Contents</w:t>
          </w:r>
        </w:p>
        <w:p w14:paraId="68D46DD6" w14:textId="5C529866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3478" w:history="1">
            <w:r w:rsidRPr="00D67A92">
              <w:rPr>
                <w:rStyle w:val="Hyperlink"/>
                <w:noProof/>
              </w:rPr>
              <w:t>CS250 Sprint Review and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869B" w14:textId="701458C5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79" w:history="1">
            <w:r w:rsidRPr="00D67A92">
              <w:rPr>
                <w:rStyle w:val="Hyperlink"/>
                <w:noProof/>
              </w:rPr>
              <w:t>A. Demonstrate how the various roles on your Scrum-agile Team specifically contributed to the success of the SNHU Travel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B650" w14:textId="488B7832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0" w:history="1">
            <w:r w:rsidRPr="00D67A92">
              <w:rPr>
                <w:rStyle w:val="Hyperlink"/>
                <w:noProof/>
              </w:rPr>
              <w:t>B. Describe how a Scrum-agile approach to the SDLC helped each of the user stories come to completion.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D1E8" w14:textId="1EC29D8D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1" w:history="1">
            <w:r w:rsidRPr="00D67A92">
              <w:rPr>
                <w:rStyle w:val="Hyperlink"/>
                <w:noProof/>
              </w:rPr>
              <w:t>C. Describe how a Scrum-agile approach supported project completion when the project was interrupted and changed direction.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AFFD" w14:textId="6E1BE6AA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2" w:history="1">
            <w:r w:rsidRPr="00D67A92">
              <w:rPr>
                <w:rStyle w:val="Hyperlink"/>
                <w:noProof/>
              </w:rPr>
              <w:t>D. Demonstrate your ability to communicate effectively with your team by providing samples of your communication.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3661" w14:textId="55F4F31B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3" w:history="1">
            <w:r w:rsidRPr="00D67A92">
              <w:rPr>
                <w:rStyle w:val="Hyperlink"/>
                <w:noProof/>
              </w:rPr>
              <w:t>E. Evaluate the organizational tools and Scrum-agile principles that helped your team be successful.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0D4B" w14:textId="3FB2853B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4" w:history="1">
            <w:r w:rsidRPr="00D67A92">
              <w:rPr>
                <w:rStyle w:val="Hyperlink"/>
                <w:noProof/>
              </w:rPr>
              <w:t>F. Assess the effectiveness of the Scrum-agile approach for the SNHU Travel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B903" w14:textId="301A2AF8" w:rsidR="00DD2242" w:rsidRDefault="00DD224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5" w:history="1">
            <w:r w:rsidRPr="00D67A92">
              <w:rPr>
                <w:rStyle w:val="Hyperlink"/>
                <w:noProof/>
              </w:rPr>
              <w:t>Describe the pros and cons that the Scrum-agile approach presented during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5580" w14:textId="3CFBE545" w:rsidR="00DD2242" w:rsidRDefault="00DD224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6" w:history="1">
            <w:r w:rsidRPr="00D67A92">
              <w:rPr>
                <w:rStyle w:val="Hyperlink"/>
                <w:noProof/>
              </w:rPr>
              <w:t>Determine whether or not a Scrum-agile approach was the best approach for the SNHU Travel development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C5D3" w14:textId="71704C8F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7" w:history="1">
            <w:r w:rsidRPr="00D67A9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951D" w14:textId="0CD9FD95" w:rsidR="008B5683" w:rsidRDefault="00DD2242" w:rsidP="00DD2242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95493478"/>
    <w:p w14:paraId="4650546C" w14:textId="3329258B" w:rsidR="008B5683" w:rsidRDefault="00DD2242">
      <w:pPr>
        <w:pStyle w:val="SectionTitle"/>
      </w:pPr>
      <w:sdt>
        <w:sdtPr>
          <w:alias w:val="Title"/>
          <w:tag w:val=""/>
          <w:id w:val="-1756435886"/>
          <w:placeholder>
            <w:docPart w:val="0CF264181CDB8B438ABB92DC02F0ACA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CS250 Sprint Review and Retrospective</w:t>
          </w:r>
        </w:sdtContent>
      </w:sdt>
      <w:bookmarkEnd w:id="0"/>
    </w:p>
    <w:p w14:paraId="75A08602" w14:textId="77777777" w:rsidR="00DD2242" w:rsidRDefault="00DD2242" w:rsidP="00DD2242">
      <w:pPr>
        <w:pStyle w:val="Heading1"/>
      </w:pPr>
      <w:bookmarkStart w:id="1" w:name="_Toc95493479"/>
      <w:r>
        <w:t xml:space="preserve">A. </w:t>
      </w:r>
      <w:r w:rsidRPr="006B666B">
        <w:t>Demonstrate how the various roles on your Scrum-agile Team specifically contributed to the success of the SNHU Travel project.</w:t>
      </w:r>
      <w:bookmarkEnd w:id="1"/>
    </w:p>
    <w:p w14:paraId="2A41F682" w14:textId="77777777" w:rsidR="00DD2242" w:rsidRDefault="00DD2242" w:rsidP="00DD2242">
      <w:pPr>
        <w:ind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bCs/>
        </w:rPr>
        <w:tab/>
      </w:r>
      <w:r>
        <w:rPr>
          <w:rFonts w:asciiTheme="majorHAnsi" w:eastAsiaTheme="majorEastAsia" w:hAnsiTheme="majorHAnsi" w:cstheme="majorBidi"/>
        </w:rPr>
        <w:t>Your response…</w:t>
      </w:r>
    </w:p>
    <w:p w14:paraId="3F9AB5C3" w14:textId="77777777" w:rsidR="00DD2242" w:rsidRDefault="00DD2242" w:rsidP="00DD2242">
      <w:pPr>
        <w:pStyle w:val="Heading1"/>
      </w:pPr>
      <w:bookmarkStart w:id="2" w:name="_Toc95493480"/>
      <w:r>
        <w:t xml:space="preserve">B. </w:t>
      </w:r>
      <w:r w:rsidRPr="006B666B">
        <w:t>Describe how a Scrum-agile approach to the SDLC helped each of the user stories come to completion.</w:t>
      </w:r>
      <w:bookmarkEnd w:id="2"/>
    </w:p>
    <w:p w14:paraId="2D3BE032" w14:textId="77777777" w:rsidR="00DD2242" w:rsidRDefault="00DD2242" w:rsidP="00DD2242">
      <w:r>
        <w:t>Your response…</w:t>
      </w:r>
    </w:p>
    <w:p w14:paraId="6D149648" w14:textId="77777777" w:rsidR="00DD2242" w:rsidRDefault="00DD2242" w:rsidP="00DD2242">
      <w:pPr>
        <w:pStyle w:val="Heading1"/>
      </w:pPr>
      <w:bookmarkStart w:id="3" w:name="_Toc95493481"/>
      <w:r>
        <w:t xml:space="preserve">C. </w:t>
      </w:r>
      <w:r w:rsidRPr="006B666B">
        <w:t>Describe how a Scrum-agile approach supported project completion when the project was interrupted and changed direction.</w:t>
      </w:r>
      <w:bookmarkEnd w:id="3"/>
    </w:p>
    <w:p w14:paraId="49D64A3B" w14:textId="77777777" w:rsidR="00DD2242" w:rsidRDefault="00DD2242" w:rsidP="00DD2242">
      <w:r>
        <w:t>Your response…</w:t>
      </w:r>
    </w:p>
    <w:p w14:paraId="3CEA9FDC" w14:textId="77777777" w:rsidR="00DD2242" w:rsidRDefault="00DD2242" w:rsidP="00DD2242">
      <w:pPr>
        <w:pStyle w:val="Heading1"/>
      </w:pPr>
      <w:bookmarkStart w:id="4" w:name="_Toc95493482"/>
      <w:r>
        <w:t xml:space="preserve">D. </w:t>
      </w:r>
      <w:r w:rsidRPr="006B666B">
        <w:t>Demonstrate your ability to communicate effectively with your team by providing samples of your communication.</w:t>
      </w:r>
      <w:bookmarkEnd w:id="4"/>
    </w:p>
    <w:p w14:paraId="1003A061" w14:textId="77777777" w:rsidR="00DD2242" w:rsidRDefault="00DD2242" w:rsidP="00DD2242">
      <w:r>
        <w:t>Your response…</w:t>
      </w:r>
    </w:p>
    <w:p w14:paraId="762C5A77" w14:textId="77777777" w:rsidR="00DD2242" w:rsidRDefault="00DD2242" w:rsidP="00DD2242">
      <w:pPr>
        <w:pStyle w:val="Heading1"/>
      </w:pPr>
      <w:bookmarkStart w:id="5" w:name="_Toc95493483"/>
      <w:r>
        <w:t xml:space="preserve">E. </w:t>
      </w:r>
      <w:r w:rsidRPr="006B666B">
        <w:t>Evaluate the organizational tools and Scrum-agile principles that helped your team be successful.</w:t>
      </w:r>
      <w:bookmarkEnd w:id="5"/>
    </w:p>
    <w:p w14:paraId="1E976E09" w14:textId="77777777" w:rsidR="00DD2242" w:rsidRDefault="00DD2242" w:rsidP="00DD2242">
      <w:r>
        <w:t>Your response…</w:t>
      </w:r>
    </w:p>
    <w:p w14:paraId="32650AD7" w14:textId="77777777" w:rsidR="00DD2242" w:rsidRDefault="00DD2242" w:rsidP="00DD2242">
      <w:pPr>
        <w:pStyle w:val="Heading1"/>
      </w:pPr>
      <w:bookmarkStart w:id="6" w:name="_Toc95493484"/>
      <w:r>
        <w:t xml:space="preserve">F. </w:t>
      </w:r>
      <w:r w:rsidRPr="006B666B">
        <w:t>Assess the effectiveness of the Scrum-agile approach for the SNHU Travel project.</w:t>
      </w:r>
      <w:bookmarkEnd w:id="6"/>
    </w:p>
    <w:p w14:paraId="695D9D17" w14:textId="77777777" w:rsidR="00DD2242" w:rsidRDefault="00DD2242" w:rsidP="00DD2242">
      <w:pPr>
        <w:pStyle w:val="Heading2"/>
      </w:pPr>
      <w:bookmarkStart w:id="7" w:name="_Toc95493485"/>
      <w:r w:rsidRPr="006B666B">
        <w:t>Describe the pros and cons that the Scrum-agile approach presented during the project.</w:t>
      </w:r>
      <w:bookmarkEnd w:id="7"/>
    </w:p>
    <w:p w14:paraId="47606408" w14:textId="77777777" w:rsidR="00DD2242" w:rsidRPr="006B666B" w:rsidRDefault="00DD2242" w:rsidP="00DD2242">
      <w:r>
        <w:t>Your response…</w:t>
      </w:r>
    </w:p>
    <w:p w14:paraId="57EA573A" w14:textId="77777777" w:rsidR="00DD2242" w:rsidRDefault="00DD2242" w:rsidP="00DD2242">
      <w:pPr>
        <w:pStyle w:val="Heading2"/>
      </w:pPr>
      <w:bookmarkStart w:id="8" w:name="_Toc95493486"/>
      <w:r w:rsidRPr="006B666B">
        <w:t xml:space="preserve">Determine </w:t>
      </w:r>
      <w:proofErr w:type="gramStart"/>
      <w:r w:rsidRPr="006B666B">
        <w:t>whether or not</w:t>
      </w:r>
      <w:proofErr w:type="gramEnd"/>
      <w:r w:rsidRPr="006B666B">
        <w:t xml:space="preserve"> a Scrum-agile approach was the best approach for the SNHU Travel development project.</w:t>
      </w:r>
      <w:bookmarkEnd w:id="8"/>
    </w:p>
    <w:p w14:paraId="5421417B" w14:textId="77777777" w:rsidR="00DD2242" w:rsidRPr="006B666B" w:rsidRDefault="00DD2242" w:rsidP="00DD2242">
      <w:r>
        <w:t>Your response…</w:t>
      </w:r>
    </w:p>
    <w:p w14:paraId="6BA15393" w14:textId="4E46B74B" w:rsidR="008B5683" w:rsidRDefault="008B5683" w:rsidP="00DD2242"/>
    <w:bookmarkStart w:id="9" w:name="_Toc95493487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271028E9" w14:textId="77777777" w:rsidR="008B5683" w:rsidRDefault="00DD2242">
          <w:pPr>
            <w:pStyle w:val="SectionTitle"/>
          </w:pPr>
          <w:r>
            <w:t>References</w:t>
          </w:r>
          <w:bookmarkEnd w:id="9"/>
        </w:p>
        <w:sdt>
          <w:sdtPr>
            <w:id w:val="-686988142"/>
            <w:placeholder>
              <w:docPart w:val="0B06378CCE6A89429118C77314CB64D8"/>
            </w:placeholder>
            <w:temporary/>
            <w:showingPlcHdr/>
            <w15:appearance w15:val="hidden"/>
          </w:sdtPr>
          <w:sdtEndPr/>
          <w:sdtContent>
            <w:p w14:paraId="31FE4BE3" w14:textId="77777777" w:rsidR="008B5683" w:rsidRDefault="00DD224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Last Name,</w:t>
              </w:r>
              <w:r>
                <w:rPr>
                  <w:noProof/>
                </w:rPr>
                <w:t xml:space="preserve">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14:paraId="03B203C2" w14:textId="77777777" w:rsidR="008B5683" w:rsidRDefault="00DD2242">
              <w:pPr>
                <w:pStyle w:val="Bibliography"/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 xml:space="preserve">Book Title. </w:t>
              </w:r>
              <w:r>
                <w:rPr>
                  <w:noProof/>
                </w:rPr>
                <w:t>City Name: Publisher Name.</w:t>
              </w:r>
            </w:p>
          </w:sdtContent>
        </w:sdt>
      </w:sdtContent>
    </w:sdt>
    <w:sectPr w:rsidR="008B5683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E956" w14:textId="77777777" w:rsidR="00DD2242" w:rsidRDefault="00DD2242">
      <w:pPr>
        <w:spacing w:line="240" w:lineRule="auto"/>
      </w:pPr>
      <w:r>
        <w:separator/>
      </w:r>
    </w:p>
  </w:endnote>
  <w:endnote w:type="continuationSeparator" w:id="0">
    <w:p w14:paraId="6F87D289" w14:textId="77777777" w:rsidR="00DD2242" w:rsidRDefault="00DD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B4C9" w14:textId="77777777" w:rsidR="00DD2242" w:rsidRDefault="00DD2242">
      <w:pPr>
        <w:spacing w:line="240" w:lineRule="auto"/>
      </w:pPr>
      <w:r>
        <w:separator/>
      </w:r>
    </w:p>
  </w:footnote>
  <w:footnote w:type="continuationSeparator" w:id="0">
    <w:p w14:paraId="050D1EAB" w14:textId="77777777" w:rsidR="00DD2242" w:rsidRDefault="00DD2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09E6" w14:textId="42EC968B" w:rsidR="008B5683" w:rsidRDefault="00DD2242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D27EB702B67C634CA169E1B475CB16C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SPRINT REVIEW AND RETROSPECTIVE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03A5" w14:textId="103C08F9" w:rsidR="008B5683" w:rsidRDefault="00DD2242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F20D070B0622B41BAE81C95BB8DB9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SPRINT REVIEW AND RETROSPECTIVE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2"/>
    <w:rsid w:val="008B5683"/>
    <w:rsid w:val="00D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8F95B"/>
  <w15:chartTrackingRefBased/>
  <w15:docId w15:val="{861EC6E8-D00D-CE4A-B3E2-311894C6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ush/Library/Containers/com.microsoft.Word/Data/Library/Application%20Support/Microsoft/Office/16.0/DTS/en-US%7bAF0EF987-11FC-774B-BC2E-608D7C28AB2C%7d/%7b6408BD35-E2A2-294E-A987-411B996FABB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311C56BCE06B429F8FEBB514B2C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A4A78-949F-AA48-BE69-65AF6EA6B11B}"/>
      </w:docPartPr>
      <w:docPartBody>
        <w:p w:rsidR="00000000" w:rsidRDefault="00BE2763">
          <w:pPr>
            <w:pStyle w:val="0E311C56BCE06B429F8FEBB514B2CE83"/>
          </w:pPr>
          <w:r>
            <w:t>[Title Here, up to 12 Words, on One to Two Lines]</w:t>
          </w:r>
        </w:p>
      </w:docPartBody>
    </w:docPart>
    <w:docPart>
      <w:docPartPr>
        <w:name w:val="D7AD3ABB404CA34987315295AF0E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EEDD-3CF6-E24D-A71E-AEC46FCA313C}"/>
      </w:docPartPr>
      <w:docPartBody>
        <w:p w:rsidR="00000000" w:rsidRDefault="00BE2763">
          <w:pPr>
            <w:pStyle w:val="D7AD3ABB404CA34987315295AF0E5A19"/>
          </w:pPr>
          <w:r>
            <w:t>[Author Name(s), First M. Last, Omit Titles and Degrees]</w:t>
          </w:r>
        </w:p>
      </w:docPartBody>
    </w:docPart>
    <w:docPart>
      <w:docPartPr>
        <w:name w:val="0CF264181CDB8B438ABB92DC02F0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83DB-DF6B-FD40-B25C-30928901112B}"/>
      </w:docPartPr>
      <w:docPartBody>
        <w:p w:rsidR="00000000" w:rsidRDefault="00BE2763">
          <w:pPr>
            <w:pStyle w:val="0CF264181CDB8B438ABB92DC02F0ACA8"/>
          </w:pPr>
          <w:r>
            <w:t>[Title Here, up to 12 Words, on One to Two Lines]</w:t>
          </w:r>
        </w:p>
      </w:docPartBody>
    </w:docPart>
    <w:docPart>
      <w:docPartPr>
        <w:name w:val="0B06378CCE6A89429118C77314CB6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476AC-B71D-7046-B0E3-A4D1936C8BD3}"/>
      </w:docPartPr>
      <w:docPartBody>
        <w:p w:rsidR="00D86395" w:rsidRDefault="00BE2763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000000" w:rsidRDefault="00BE2763">
          <w:pPr>
            <w:pStyle w:val="0B06378CCE6A89429118C77314CB64D8"/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 xml:space="preserve">Book Title. </w:t>
          </w:r>
          <w:r>
            <w:rPr>
              <w:noProof/>
            </w:rPr>
            <w:t>City Name: Publisher Name.</w:t>
          </w:r>
        </w:p>
      </w:docPartBody>
    </w:docPart>
    <w:docPart>
      <w:docPartPr>
        <w:name w:val="D27EB702B67C634CA169E1B475CB1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CD2D-0C6C-B248-8993-D0A8FA0A0E2C}"/>
      </w:docPartPr>
      <w:docPartBody>
        <w:p w:rsidR="00000000" w:rsidRDefault="00BE2763">
          <w:pPr>
            <w:pStyle w:val="D27EB702B67C634CA169E1B475CB16C5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</w:t>
          </w:r>
          <w:r>
            <w:t xml:space="preserve"> text appears in a table note that follows the table, such as this one.  Use the Table/Figure style to get the spacing between table and note.  Tables in APA format can use single or 1.5 line spacing.  Include a heading for every row and column, even if th</w:t>
          </w:r>
          <w:r>
            <w:t>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5F20D070B0622B41BAE81C95BB8D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F144-3857-AB45-B093-9D4DF81602BC}"/>
      </w:docPartPr>
      <w:docPartBody>
        <w:p w:rsidR="00000000" w:rsidRDefault="00BE2763">
          <w:pPr>
            <w:pStyle w:val="5F20D070B0622B41BAE81C95BB8DB913"/>
          </w:pPr>
          <w:r>
            <w:t xml:space="preserve">[Include all figures in their own section, following references (and footnotes and tables, if applicable).  </w:t>
          </w:r>
          <w:r>
            <w:t>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3"/>
    <w:rsid w:val="00B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311C56BCE06B429F8FEBB514B2CE83">
    <w:name w:val="0E311C56BCE06B429F8FEBB514B2CE83"/>
  </w:style>
  <w:style w:type="paragraph" w:customStyle="1" w:styleId="D7AD3ABB404CA34987315295AF0E5A19">
    <w:name w:val="D7AD3ABB404CA34987315295AF0E5A19"/>
  </w:style>
  <w:style w:type="paragraph" w:customStyle="1" w:styleId="59B7A3C296E3464E9F5428379D8C170E">
    <w:name w:val="59B7A3C296E3464E9F5428379D8C170E"/>
  </w:style>
  <w:style w:type="paragraph" w:customStyle="1" w:styleId="62A52F93DD449A4496D6E26334908EBC">
    <w:name w:val="62A52F93DD449A4496D6E26334908EB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34DF5A8A49C36C4C98B220C78D432716">
    <w:name w:val="34DF5A8A49C36C4C98B220C78D432716"/>
  </w:style>
  <w:style w:type="paragraph" w:customStyle="1" w:styleId="E705911706480844A7F17E11C2921E88">
    <w:name w:val="E705911706480844A7F17E11C2921E88"/>
  </w:style>
  <w:style w:type="paragraph" w:customStyle="1" w:styleId="0CF264181CDB8B438ABB92DC02F0ACA8">
    <w:name w:val="0CF264181CDB8B438ABB92DC02F0ACA8"/>
  </w:style>
  <w:style w:type="paragraph" w:customStyle="1" w:styleId="E6888300E5CDC740B1ACFE2454D78C2C">
    <w:name w:val="E6888300E5CDC740B1ACFE2454D78C2C"/>
  </w:style>
  <w:style w:type="paragraph" w:customStyle="1" w:styleId="999E95E7E9DEAD469745D5BDAD1E0D7A">
    <w:name w:val="999E95E7E9DEAD469745D5BDAD1E0D7A"/>
  </w:style>
  <w:style w:type="paragraph" w:customStyle="1" w:styleId="E8EA47BF06E9BE44B60D524E593060B0">
    <w:name w:val="E8EA47BF06E9BE44B60D524E593060B0"/>
  </w:style>
  <w:style w:type="paragraph" w:customStyle="1" w:styleId="971E5A7618E7814D8C28F0CBBD833568">
    <w:name w:val="971E5A7618E7814D8C28F0CBBD833568"/>
  </w:style>
  <w:style w:type="paragraph" w:customStyle="1" w:styleId="1E2C1A968FFA5442A9822C636C558CF8">
    <w:name w:val="1E2C1A968FFA5442A9822C636C558CF8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43E32E2266A0AB4CAF17EE43B279CC55">
    <w:name w:val="43E32E2266A0AB4CAF17EE43B279CC55"/>
  </w:style>
  <w:style w:type="paragraph" w:customStyle="1" w:styleId="8F736A0F74D31440BB9F364EB2AC5F4B">
    <w:name w:val="8F736A0F74D31440BB9F364EB2AC5F4B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A8118C70FF8EB64FB425848A87783202">
    <w:name w:val="A8118C70FF8EB64FB425848A87783202"/>
  </w:style>
  <w:style w:type="paragraph" w:customStyle="1" w:styleId="CD5EF91814F8824A97422203284C66DE">
    <w:name w:val="CD5EF91814F8824A97422203284C66DE"/>
  </w:style>
  <w:style w:type="paragraph" w:customStyle="1" w:styleId="1AEE72FC6B611E4C9E731AFC9F5BA1F0">
    <w:name w:val="1AEE72FC6B611E4C9E731AFC9F5BA1F0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EADEFFBC8A59494EA1E8BA32A33B6D0A">
    <w:name w:val="EADEFFBC8A59494EA1E8BA32A33B6D0A"/>
  </w:style>
  <w:style w:type="paragraph" w:customStyle="1" w:styleId="3366F926AB561E4CB7781385382C8E39">
    <w:name w:val="3366F926AB561E4CB7781385382C8E39"/>
  </w:style>
  <w:style w:type="paragraph" w:customStyle="1" w:styleId="6FE9D13D93289A4399630BAEF0EDF73B">
    <w:name w:val="6FE9D13D93289A4399630BAEF0EDF73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B06378CCE6A89429118C77314CB64D8">
    <w:name w:val="0B06378CCE6A89429118C77314CB64D8"/>
  </w:style>
  <w:style w:type="paragraph" w:customStyle="1" w:styleId="66CD8EB4BAE60846A4DECCB5B08E89D5">
    <w:name w:val="66CD8EB4BAE60846A4DECCB5B08E89D5"/>
  </w:style>
  <w:style w:type="paragraph" w:customStyle="1" w:styleId="BE1D003BEDED99408F338E6A936EDF0D">
    <w:name w:val="BE1D003BEDED99408F338E6A936EDF0D"/>
  </w:style>
  <w:style w:type="paragraph" w:customStyle="1" w:styleId="D27EB702B67C634CA169E1B475CB16C5">
    <w:name w:val="D27EB702B67C634CA169E1B475CB16C5"/>
  </w:style>
  <w:style w:type="paragraph" w:customStyle="1" w:styleId="5F20D070B0622B41BAE81C95BB8DB913">
    <w:name w:val="5F20D070B0622B41BAE81C95BB8DB913"/>
  </w:style>
  <w:style w:type="paragraph" w:customStyle="1" w:styleId="FB484E1AA601EA4CBB7DAEF221D13931">
    <w:name w:val="FB484E1AA601EA4CBB7DAEF221D13931"/>
    <w:rsid w:val="00BE2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SPRINT REVIEW AND RETROSPECTIVE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Sprint Review and Retrospective</dc:title>
  <dc:subject/>
  <dc:creator>Microsoft Office User</dc:creator>
  <cp:keywords/>
  <dc:description/>
  <cp:lastModifiedBy>Clinton Bush</cp:lastModifiedBy>
  <cp:revision>1</cp:revision>
  <dcterms:created xsi:type="dcterms:W3CDTF">2022-02-11T22:35:00Z</dcterms:created>
  <dcterms:modified xsi:type="dcterms:W3CDTF">2022-02-11T22:38:00Z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